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4" w:type="dxa"/>
        <w:tblInd w:w="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1702"/>
        <w:gridCol w:w="8362"/>
      </w:tblGrid>
      <w:tr w:rsidR="007E4266" w:rsidRPr="00D0773A" w:rsidTr="00FF05DE">
        <w:trPr>
          <w:cantSplit/>
        </w:trPr>
        <w:tc>
          <w:tcPr>
            <w:tcW w:w="1006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solid" w:color="BFBFBF" w:fill="auto"/>
          </w:tcPr>
          <w:p w:rsidR="007E4266" w:rsidRPr="00D0773A" w:rsidRDefault="007E4266" w:rsidP="00FF05DE">
            <w:pPr>
              <w:pStyle w:val="ITINlmentdetitredetableaularge"/>
            </w:pPr>
            <w:r w:rsidRPr="00D0773A">
              <w:t>Rédaction</w:t>
            </w:r>
          </w:p>
        </w:tc>
      </w:tr>
      <w:tr w:rsidR="007E4266" w:rsidRPr="00D0773A" w:rsidTr="00FF05DE">
        <w:trPr>
          <w:cantSplit/>
        </w:trPr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7E4266" w:rsidRPr="00D0773A" w:rsidRDefault="007E4266" w:rsidP="00FF05DE">
            <w:pPr>
              <w:pStyle w:val="ITINlmentderdactionnormalcourt"/>
            </w:pPr>
            <w:r w:rsidRPr="00753999">
              <w:rPr>
                <w:b/>
              </w:rPr>
              <w:t>Rédigé par</w:t>
            </w:r>
            <w:r w:rsidRPr="00D0773A">
              <w:t> :</w:t>
            </w:r>
          </w:p>
        </w:tc>
        <w:tc>
          <w:tcPr>
            <w:tcW w:w="8362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7E4266" w:rsidRPr="00D0773A" w:rsidRDefault="007E4266" w:rsidP="00FF05DE">
            <w:pPr>
              <w:pStyle w:val="ITINtextecach"/>
            </w:pPr>
          </w:p>
        </w:tc>
      </w:tr>
      <w:tr w:rsidR="007E4266" w:rsidRPr="00D0773A" w:rsidTr="00FF05DE">
        <w:trPr>
          <w:cantSplit/>
        </w:trPr>
        <w:tc>
          <w:tcPr>
            <w:tcW w:w="170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E4266" w:rsidRPr="00D0773A" w:rsidRDefault="007E4266" w:rsidP="00FF05DE">
            <w:pPr>
              <w:pStyle w:val="ITINlmentderdactionnormalcourt"/>
              <w:jc w:val="right"/>
            </w:pPr>
            <w:r w:rsidRPr="00D0773A">
              <w:t>Date</w:t>
            </w:r>
          </w:p>
        </w:tc>
        <w:tc>
          <w:tcPr>
            <w:tcW w:w="8362" w:type="dxa"/>
            <w:tcBorders>
              <w:top w:val="nil"/>
              <w:bottom w:val="nil"/>
              <w:right w:val="single" w:sz="12" w:space="0" w:color="auto"/>
            </w:tcBorders>
          </w:tcPr>
          <w:p w:rsidR="007E4266" w:rsidRPr="00D0773A" w:rsidRDefault="007E4266" w:rsidP="00FF05DE">
            <w:pPr>
              <w:pStyle w:val="ITINlmentderdactionnormalcourt"/>
            </w:pPr>
          </w:p>
        </w:tc>
      </w:tr>
      <w:tr w:rsidR="007E4266" w:rsidRPr="00D0773A" w:rsidTr="00FF05DE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:rsidR="007E4266" w:rsidRPr="00D0773A" w:rsidRDefault="007E4266" w:rsidP="00FF05DE">
            <w:pPr>
              <w:pStyle w:val="ITINlmentderdactionnormalcourt"/>
            </w:pPr>
            <w:r w:rsidRPr="00753999">
              <w:rPr>
                <w:b/>
              </w:rPr>
              <w:t>Vérifié par</w:t>
            </w:r>
            <w:r w:rsidRPr="00D0773A">
              <w:t> :</w:t>
            </w:r>
          </w:p>
        </w:tc>
        <w:tc>
          <w:tcPr>
            <w:tcW w:w="8362" w:type="dxa"/>
            <w:tcBorders>
              <w:top w:val="single" w:sz="4" w:space="0" w:color="auto"/>
              <w:bottom w:val="nil"/>
              <w:right w:val="single" w:sz="12" w:space="0" w:color="auto"/>
            </w:tcBorders>
          </w:tcPr>
          <w:p w:rsidR="007E4266" w:rsidRPr="00D0773A" w:rsidRDefault="007E4266" w:rsidP="00FF05DE">
            <w:pPr>
              <w:pStyle w:val="ITINtextecach"/>
            </w:pPr>
          </w:p>
        </w:tc>
      </w:tr>
      <w:tr w:rsidR="007E4266" w:rsidRPr="00D0773A" w:rsidTr="00FF05DE">
        <w:trPr>
          <w:cantSplit/>
        </w:trPr>
        <w:tc>
          <w:tcPr>
            <w:tcW w:w="170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7E4266" w:rsidRPr="00D0773A" w:rsidRDefault="007E4266" w:rsidP="00FF05DE">
            <w:pPr>
              <w:pStyle w:val="ITINlmentderdactionnormalcourt"/>
              <w:jc w:val="right"/>
            </w:pPr>
            <w:r w:rsidRPr="00D0773A">
              <w:t>Date</w:t>
            </w:r>
          </w:p>
        </w:tc>
        <w:tc>
          <w:tcPr>
            <w:tcW w:w="8362" w:type="dxa"/>
            <w:tcBorders>
              <w:top w:val="nil"/>
              <w:bottom w:val="nil"/>
              <w:right w:val="single" w:sz="12" w:space="0" w:color="auto"/>
            </w:tcBorders>
          </w:tcPr>
          <w:p w:rsidR="007E4266" w:rsidRPr="00D0773A" w:rsidRDefault="007E4266" w:rsidP="00FF05DE">
            <w:pPr>
              <w:pStyle w:val="ITINlmentderdactionnormalcourt"/>
            </w:pPr>
          </w:p>
        </w:tc>
      </w:tr>
      <w:tr w:rsidR="007E4266" w:rsidRPr="00D0773A" w:rsidTr="00FF05DE">
        <w:trPr>
          <w:cantSplit/>
        </w:trPr>
        <w:tc>
          <w:tcPr>
            <w:tcW w:w="1702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:rsidR="007E4266" w:rsidRPr="00D0773A" w:rsidRDefault="007E4266" w:rsidP="00FF05DE">
            <w:pPr>
              <w:pStyle w:val="ITINlmentderdactionnormalcourt"/>
            </w:pPr>
            <w:r w:rsidRPr="00753999">
              <w:rPr>
                <w:b/>
              </w:rPr>
              <w:t>Approuvé par</w:t>
            </w:r>
            <w:r w:rsidRPr="00D0773A">
              <w:t> </w:t>
            </w:r>
          </w:p>
        </w:tc>
        <w:tc>
          <w:tcPr>
            <w:tcW w:w="8362" w:type="dxa"/>
            <w:tcBorders>
              <w:top w:val="single" w:sz="4" w:space="0" w:color="auto"/>
              <w:bottom w:val="nil"/>
              <w:right w:val="single" w:sz="12" w:space="0" w:color="auto"/>
            </w:tcBorders>
          </w:tcPr>
          <w:p w:rsidR="007E4266" w:rsidRPr="00D0773A" w:rsidRDefault="007E4266" w:rsidP="00FF05DE">
            <w:pPr>
              <w:pStyle w:val="ITINtextecach"/>
            </w:pPr>
          </w:p>
        </w:tc>
      </w:tr>
      <w:tr w:rsidR="007E4266" w:rsidRPr="00D0773A" w:rsidTr="00FF05DE">
        <w:trPr>
          <w:cantSplit/>
        </w:trPr>
        <w:tc>
          <w:tcPr>
            <w:tcW w:w="170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7E4266" w:rsidRPr="00D0773A" w:rsidRDefault="007E4266" w:rsidP="00FF05DE">
            <w:pPr>
              <w:pStyle w:val="ITINlmentderdactionnormalcourt"/>
              <w:jc w:val="right"/>
            </w:pPr>
            <w:r w:rsidRPr="00D0773A">
              <w:t>Date</w:t>
            </w:r>
          </w:p>
        </w:tc>
        <w:tc>
          <w:tcPr>
            <w:tcW w:w="8362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7E4266" w:rsidRPr="00D0773A" w:rsidRDefault="007E4266" w:rsidP="00FF05DE">
            <w:pPr>
              <w:pStyle w:val="ITINlmentderdactionnormalcourt"/>
            </w:pPr>
          </w:p>
        </w:tc>
      </w:tr>
    </w:tbl>
    <w:p w:rsidR="00AE1F8D" w:rsidRDefault="00AE1F8D" w:rsidP="00017309">
      <w:pPr>
        <w:pStyle w:val="ITINlmentderdactionnormale"/>
        <w:rPr>
          <w:snapToGrid w:val="0"/>
        </w:rPr>
      </w:pPr>
    </w:p>
    <w:tbl>
      <w:tblPr>
        <w:tblW w:w="10065" w:type="dxa"/>
        <w:jc w:val="center"/>
        <w:tblLayout w:type="fixed"/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993"/>
        <w:gridCol w:w="1276"/>
        <w:gridCol w:w="2409"/>
        <w:gridCol w:w="5387"/>
      </w:tblGrid>
      <w:tr w:rsidR="007E4266" w:rsidRPr="00D0773A" w:rsidTr="00FF05DE">
        <w:trPr>
          <w:cantSplit/>
          <w:trHeight w:val="420"/>
          <w:tblHeader/>
          <w:jc w:val="center"/>
        </w:trPr>
        <w:tc>
          <w:tcPr>
            <w:tcW w:w="1006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fill="auto"/>
            <w:vAlign w:val="center"/>
          </w:tcPr>
          <w:p w:rsidR="007E4266" w:rsidRPr="00D0773A" w:rsidRDefault="007E4266" w:rsidP="00FF05DE">
            <w:pPr>
              <w:pStyle w:val="ITINlmentdetitredetableaularge"/>
            </w:pPr>
            <w:r>
              <w:t xml:space="preserve">Historique </w:t>
            </w:r>
            <w:r w:rsidRPr="00D0773A">
              <w:t>du Document</w:t>
            </w:r>
          </w:p>
        </w:tc>
      </w:tr>
      <w:tr w:rsidR="007E4266" w:rsidRPr="00D0773A" w:rsidTr="00FF05DE">
        <w:trPr>
          <w:cantSplit/>
          <w:trHeight w:val="420"/>
          <w:tblHeader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titredetableaunormal"/>
            </w:pPr>
            <w:r w:rsidRPr="00D0773A">
              <w:t>Version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titredetableaunormal"/>
            </w:pPr>
            <w:r w:rsidRPr="00D0773A">
              <w:t>Date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titredetableaunormal"/>
            </w:pPr>
            <w:r>
              <w:t>M</w:t>
            </w:r>
            <w:r w:rsidRPr="00D0773A">
              <w:t>odifiés</w:t>
            </w:r>
            <w:r>
              <w:t xml:space="preserve"> Par</w:t>
            </w: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titredetableaunormal"/>
            </w:pPr>
            <w:r w:rsidRPr="00D0773A">
              <w:t>Actions / Commentaires</w:t>
            </w:r>
          </w:p>
        </w:tc>
      </w:tr>
      <w:tr w:rsidR="007E4266" w:rsidRPr="00D0773A" w:rsidTr="00FF05DE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left"/>
            </w:pPr>
          </w:p>
        </w:tc>
      </w:tr>
      <w:tr w:rsidR="007E4266" w:rsidRPr="00D0773A" w:rsidTr="00FF05DE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left"/>
            </w:pPr>
          </w:p>
        </w:tc>
      </w:tr>
      <w:tr w:rsidR="007E4266" w:rsidRPr="00D0773A" w:rsidTr="00FF05DE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left"/>
            </w:pPr>
          </w:p>
        </w:tc>
      </w:tr>
      <w:tr w:rsidR="007E4266" w:rsidRPr="00D0773A" w:rsidTr="00FF05DE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left"/>
            </w:pPr>
          </w:p>
        </w:tc>
      </w:tr>
      <w:tr w:rsidR="007E4266" w:rsidRPr="00D0773A" w:rsidTr="00FF05DE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left"/>
            </w:pPr>
          </w:p>
        </w:tc>
      </w:tr>
      <w:tr w:rsidR="007E4266" w:rsidRPr="00D0773A" w:rsidTr="00FF05DE">
        <w:trPr>
          <w:cantSplit/>
          <w:trHeight w:val="360"/>
          <w:jc w:val="center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center"/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center"/>
            </w:pP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center"/>
            </w:pPr>
          </w:p>
        </w:tc>
        <w:tc>
          <w:tcPr>
            <w:tcW w:w="5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E4266" w:rsidRPr="00D0773A" w:rsidRDefault="007E4266" w:rsidP="00FF05DE">
            <w:pPr>
              <w:pStyle w:val="ITINlmentderdactionnormalcourt"/>
              <w:jc w:val="left"/>
            </w:pPr>
          </w:p>
        </w:tc>
      </w:tr>
    </w:tbl>
    <w:p w:rsidR="007E4266" w:rsidRDefault="007E4266" w:rsidP="00017309">
      <w:pPr>
        <w:pStyle w:val="ITINlmentderdactionnormale"/>
        <w:rPr>
          <w:snapToGrid w:val="0"/>
        </w:rPr>
      </w:pPr>
    </w:p>
    <w:p w:rsidR="007E4266" w:rsidRDefault="007E4266">
      <w:pPr>
        <w:spacing w:before="120" w:after="120"/>
        <w:rPr>
          <w:snapToGrid w:val="0"/>
          <w:sz w:val="24"/>
        </w:rPr>
      </w:pPr>
      <w:r>
        <w:rPr>
          <w:snapToGrid w:val="0"/>
        </w:rPr>
        <w:br w:type="page"/>
      </w:r>
    </w:p>
    <w:p w:rsidR="007E4266" w:rsidRDefault="007E4266" w:rsidP="00017309">
      <w:pPr>
        <w:pStyle w:val="ITINlmentderdactionnormale"/>
        <w:rPr>
          <w:snapToGrid w:val="0"/>
        </w:rPr>
      </w:pPr>
    </w:p>
    <w:sdt>
      <w:sdtPr>
        <w:rPr>
          <w:rFonts w:ascii="Times New Roman" w:hAnsi="Times New Roman" w:cs="Times New Roman"/>
          <w:b w:val="0"/>
          <w:bCs w:val="0"/>
          <w:snapToGrid/>
          <w:kern w:val="0"/>
          <w:sz w:val="20"/>
          <w:szCs w:val="20"/>
        </w:rPr>
        <w:id w:val="14724399"/>
        <w:docPartObj>
          <w:docPartGallery w:val="Table of Contents"/>
          <w:docPartUnique/>
        </w:docPartObj>
      </w:sdtPr>
      <w:sdtEndPr/>
      <w:sdtContent>
        <w:p w:rsidR="004818A5" w:rsidRDefault="004818A5" w:rsidP="007E4266">
          <w:pPr>
            <w:pStyle w:val="Titre1"/>
            <w:numPr>
              <w:ilvl w:val="0"/>
              <w:numId w:val="0"/>
            </w:numPr>
            <w:ind w:left="432"/>
          </w:pPr>
        </w:p>
        <w:bookmarkStart w:id="0" w:name="_GoBack"/>
        <w:bookmarkEnd w:id="0"/>
        <w:p w:rsidR="00D81696" w:rsidRDefault="00291AA3">
          <w:pPr>
            <w:pStyle w:val="TM1"/>
            <w:tabs>
              <w:tab w:val="left" w:pos="400"/>
              <w:tab w:val="right" w:leader="dot" w:pos="10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 w:rsidR="004818A5">
            <w:instrText xml:space="preserve"> TOC \o "1-3" \h \z \u </w:instrText>
          </w:r>
          <w:r>
            <w:fldChar w:fldCharType="separate"/>
          </w:r>
          <w:hyperlink w:anchor="_Toc509051550" w:history="1">
            <w:r w:rsidR="00D81696" w:rsidRPr="00F619CA">
              <w:rPr>
                <w:rStyle w:val="Lienhypertexte"/>
                <w:noProof/>
              </w:rPr>
              <w:t>1</w:t>
            </w:r>
            <w:r w:rsidR="00D81696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D81696" w:rsidRPr="00F619CA">
              <w:rPr>
                <w:rStyle w:val="Lienhypertexte"/>
                <w:noProof/>
              </w:rPr>
              <w:t>Description du projet</w:t>
            </w:r>
            <w:r w:rsidR="00D81696">
              <w:rPr>
                <w:noProof/>
                <w:webHidden/>
              </w:rPr>
              <w:tab/>
            </w:r>
            <w:r w:rsidR="00D81696">
              <w:rPr>
                <w:noProof/>
                <w:webHidden/>
              </w:rPr>
              <w:fldChar w:fldCharType="begin"/>
            </w:r>
            <w:r w:rsidR="00D81696">
              <w:rPr>
                <w:noProof/>
                <w:webHidden/>
              </w:rPr>
              <w:instrText xml:space="preserve"> PAGEREF _Toc509051550 \h </w:instrText>
            </w:r>
            <w:r w:rsidR="00D81696">
              <w:rPr>
                <w:noProof/>
                <w:webHidden/>
              </w:rPr>
            </w:r>
            <w:r w:rsidR="00D81696">
              <w:rPr>
                <w:noProof/>
                <w:webHidden/>
              </w:rPr>
              <w:fldChar w:fldCharType="separate"/>
            </w:r>
            <w:r w:rsidR="00D81696">
              <w:rPr>
                <w:noProof/>
                <w:webHidden/>
              </w:rPr>
              <w:t>3</w:t>
            </w:r>
            <w:r w:rsidR="00D81696">
              <w:rPr>
                <w:noProof/>
                <w:webHidden/>
              </w:rPr>
              <w:fldChar w:fldCharType="end"/>
            </w:r>
          </w:hyperlink>
        </w:p>
        <w:p w:rsidR="00D81696" w:rsidRDefault="00D81696">
          <w:pPr>
            <w:pStyle w:val="TM2"/>
            <w:tabs>
              <w:tab w:val="left" w:pos="800"/>
              <w:tab w:val="right" w:leader="dot" w:pos="10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9051551" w:history="1">
            <w:r w:rsidRPr="00F619CA">
              <w:rPr>
                <w:rStyle w:val="Lienhypertexte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619CA">
              <w:rPr>
                <w:rStyle w:val="Lienhypertexte"/>
                <w:noProof/>
              </w:rPr>
              <w:t>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_Toc509051551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96" w:rsidRDefault="00D81696">
          <w:pPr>
            <w:pStyle w:val="TM2"/>
            <w:tabs>
              <w:tab w:val="left" w:pos="800"/>
              <w:tab w:val="right" w:leader="dot" w:pos="10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9051552" w:history="1">
            <w:r w:rsidRPr="00F619CA">
              <w:rPr>
                <w:rStyle w:val="Lienhypertexte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619CA">
              <w:rPr>
                <w:rStyle w:val="Lienhypertexte"/>
                <w:noProof/>
              </w:rPr>
              <w:t>Etat des lieus / Etude de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_Toc509051552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96" w:rsidRDefault="00D81696">
          <w:pPr>
            <w:pStyle w:val="TM2"/>
            <w:tabs>
              <w:tab w:val="left" w:pos="800"/>
              <w:tab w:val="right" w:leader="dot" w:pos="10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9051553" w:history="1">
            <w:r w:rsidRPr="00F619CA">
              <w:rPr>
                <w:rStyle w:val="Lienhypertexte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619CA">
              <w:rPr>
                <w:rStyle w:val="Lienhypertexte"/>
                <w:noProof/>
              </w:rPr>
              <w:t>Acteurs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_Toc509051553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96" w:rsidRDefault="00D81696">
          <w:pPr>
            <w:pStyle w:val="TM2"/>
            <w:tabs>
              <w:tab w:val="left" w:pos="800"/>
              <w:tab w:val="right" w:leader="dot" w:pos="10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9051554" w:history="1">
            <w:r w:rsidRPr="00F619CA">
              <w:rPr>
                <w:rStyle w:val="Lienhypertexte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619CA">
              <w:rPr>
                <w:rStyle w:val="Lienhypertexte"/>
                <w:noProof/>
              </w:rPr>
              <w:t>Périmètre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_Toc509051554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96" w:rsidRDefault="00D81696">
          <w:pPr>
            <w:pStyle w:val="TM1"/>
            <w:tabs>
              <w:tab w:val="left" w:pos="400"/>
              <w:tab w:val="right" w:leader="dot" w:pos="10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09051555" w:history="1">
            <w:r w:rsidRPr="00F619CA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F619CA">
              <w:rPr>
                <w:rStyle w:val="Lienhypertexte"/>
                <w:noProof/>
              </w:rPr>
              <w:t>Description fonctionnelle générale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_Toc509051555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96" w:rsidRDefault="00D81696">
          <w:pPr>
            <w:pStyle w:val="TM1"/>
            <w:tabs>
              <w:tab w:val="left" w:pos="400"/>
              <w:tab w:val="right" w:leader="dot" w:pos="10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09051556" w:history="1">
            <w:r w:rsidRPr="00F619CA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F619CA">
              <w:rPr>
                <w:rStyle w:val="Lienhypertexte"/>
                <w:noProof/>
              </w:rPr>
              <w:t>Architecture technique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_Toc509051556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96" w:rsidRDefault="00D81696">
          <w:pPr>
            <w:pStyle w:val="TM2"/>
            <w:tabs>
              <w:tab w:val="left" w:pos="800"/>
              <w:tab w:val="right" w:leader="dot" w:pos="10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9051557" w:history="1">
            <w:r w:rsidRPr="00F619CA">
              <w:rPr>
                <w:rStyle w:val="Lienhypertexte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619CA">
              <w:rPr>
                <w:rStyle w:val="Lienhypertexte"/>
                <w:noProof/>
              </w:rPr>
              <w:t>Partie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_Toc509051557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96" w:rsidRDefault="00D81696">
          <w:pPr>
            <w:pStyle w:val="TM2"/>
            <w:tabs>
              <w:tab w:val="left" w:pos="800"/>
              <w:tab w:val="right" w:leader="dot" w:pos="10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9051558" w:history="1">
            <w:r w:rsidRPr="00F619CA">
              <w:rPr>
                <w:rStyle w:val="Lienhypertexte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619CA">
              <w:rPr>
                <w:rStyle w:val="Lienhypertexte"/>
                <w:noProof/>
              </w:rPr>
              <w:t>Partie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_Toc509051558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96" w:rsidRDefault="00D81696">
          <w:pPr>
            <w:pStyle w:val="TM2"/>
            <w:tabs>
              <w:tab w:val="left" w:pos="800"/>
              <w:tab w:val="right" w:leader="dot" w:pos="10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9051559" w:history="1">
            <w:r w:rsidRPr="00F619CA">
              <w:rPr>
                <w:rStyle w:val="Lienhypertexte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619CA">
              <w:rPr>
                <w:rStyle w:val="Lienhypertexte"/>
                <w:noProof/>
              </w:rPr>
              <w:t>Contraintes matérielles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_Toc509051559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96" w:rsidRDefault="00D81696">
          <w:pPr>
            <w:pStyle w:val="TM2"/>
            <w:tabs>
              <w:tab w:val="left" w:pos="800"/>
              <w:tab w:val="right" w:leader="dot" w:pos="10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9051560" w:history="1">
            <w:r w:rsidRPr="00F619CA">
              <w:rPr>
                <w:rStyle w:val="Lienhypertexte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619CA">
              <w:rPr>
                <w:rStyle w:val="Lienhypertexte"/>
                <w:noProof/>
              </w:rPr>
              <w:t>Contraintes logicielles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_Toc509051560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96" w:rsidRDefault="00D81696">
          <w:pPr>
            <w:pStyle w:val="TM1"/>
            <w:tabs>
              <w:tab w:val="left" w:pos="400"/>
              <w:tab w:val="right" w:leader="dot" w:pos="10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09051561" w:history="1">
            <w:r w:rsidRPr="00F619CA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F619CA">
              <w:rPr>
                <w:rStyle w:val="Lienhypertexte"/>
                <w:noProof/>
              </w:rPr>
              <w:t>Interactions avec d'autres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_Toc509051561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96" w:rsidRDefault="00D81696">
          <w:pPr>
            <w:pStyle w:val="TM1"/>
            <w:tabs>
              <w:tab w:val="left" w:pos="400"/>
              <w:tab w:val="right" w:leader="dot" w:pos="10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09051562" w:history="1">
            <w:r w:rsidRPr="00F619CA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F619CA">
              <w:rPr>
                <w:rStyle w:val="Lienhypertexte"/>
                <w:noProof/>
              </w:rPr>
              <w:t>Type d’interface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_Toc509051562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96" w:rsidRDefault="00D81696">
          <w:pPr>
            <w:pStyle w:val="TM1"/>
            <w:tabs>
              <w:tab w:val="left" w:pos="400"/>
              <w:tab w:val="right" w:leader="dot" w:pos="10621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509051563" w:history="1">
            <w:r w:rsidRPr="00F619CA">
              <w:rPr>
                <w:rStyle w:val="Lienhypertexte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F619CA">
              <w:rPr>
                <w:rStyle w:val="Lienhypertexte"/>
                <w:noProof/>
              </w:rPr>
              <w:t>Conditions de réussite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_Toc509051563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96" w:rsidRDefault="00D81696">
          <w:pPr>
            <w:pStyle w:val="TM2"/>
            <w:tabs>
              <w:tab w:val="left" w:pos="800"/>
              <w:tab w:val="right" w:leader="dot" w:pos="10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9051564" w:history="1">
            <w:r w:rsidRPr="00F619CA">
              <w:rPr>
                <w:rStyle w:val="Lienhypertexte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619CA">
              <w:rPr>
                <w:rStyle w:val="Lienhypertexte"/>
                <w:noProof/>
              </w:rPr>
              <w:t>Lotissement et dates clefs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_Toc509051564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96" w:rsidRDefault="00D81696">
          <w:pPr>
            <w:pStyle w:val="TM2"/>
            <w:tabs>
              <w:tab w:val="left" w:pos="800"/>
              <w:tab w:val="right" w:leader="dot" w:pos="10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9051565" w:history="1">
            <w:r w:rsidRPr="00F619CA">
              <w:rPr>
                <w:rStyle w:val="Lienhypertexte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619CA">
              <w:rPr>
                <w:rStyle w:val="Lienhypertexte"/>
                <w:noProof/>
              </w:rPr>
              <w:t>Organisation interne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_Toc509051565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96" w:rsidRDefault="00D81696">
          <w:pPr>
            <w:pStyle w:val="TM2"/>
            <w:tabs>
              <w:tab w:val="left" w:pos="800"/>
              <w:tab w:val="right" w:leader="dot" w:pos="10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9051566" w:history="1">
            <w:r w:rsidRPr="00F619CA">
              <w:rPr>
                <w:rStyle w:val="Lienhypertexte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619CA">
              <w:rPr>
                <w:rStyle w:val="Lienhypertexte"/>
                <w:noProof/>
              </w:rPr>
              <w:t>Outils mis en 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_Toc509051566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1696" w:rsidRDefault="00D81696">
          <w:pPr>
            <w:pStyle w:val="TM2"/>
            <w:tabs>
              <w:tab w:val="left" w:pos="800"/>
              <w:tab w:val="right" w:leader="dot" w:pos="1062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509051567" w:history="1">
            <w:r w:rsidRPr="00F619CA">
              <w:rPr>
                <w:rStyle w:val="Lienhypertexte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F619CA">
              <w:rPr>
                <w:rStyle w:val="Lienhypertexte"/>
                <w:noProof/>
              </w:rPr>
              <w:t>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_Toc509051567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18A5" w:rsidRDefault="00291AA3">
          <w:r>
            <w:fldChar w:fldCharType="end"/>
          </w:r>
        </w:p>
      </w:sdtContent>
    </w:sdt>
    <w:p w:rsidR="00D0773A" w:rsidRPr="00D0773A" w:rsidRDefault="00D0773A" w:rsidP="000C2034">
      <w:pPr>
        <w:pStyle w:val="ITINlmentderdactionnormale"/>
        <w:rPr>
          <w:b/>
          <w:snapToGrid w:val="0"/>
          <w:sz w:val="32"/>
        </w:rPr>
      </w:pPr>
      <w:r w:rsidRPr="00D0773A">
        <w:rPr>
          <w:snapToGrid w:val="0"/>
        </w:rPr>
        <w:br w:type="page"/>
      </w:r>
    </w:p>
    <w:p w:rsidR="00FA0B82" w:rsidRPr="00D0773A" w:rsidRDefault="001E430C" w:rsidP="007E4266">
      <w:pPr>
        <w:pStyle w:val="Titre1"/>
      </w:pPr>
      <w:bookmarkStart w:id="1" w:name="_Toc509051550"/>
      <w:r>
        <w:lastRenderedPageBreak/>
        <w:t>Description</w:t>
      </w:r>
      <w:r w:rsidR="00D0773A" w:rsidRPr="00D0773A">
        <w:t xml:space="preserve"> du </w:t>
      </w:r>
      <w:r w:rsidR="00D0773A" w:rsidRPr="007E4266">
        <w:t>projet</w:t>
      </w:r>
      <w:bookmarkEnd w:id="1"/>
    </w:p>
    <w:p w:rsidR="0061078B" w:rsidRDefault="00D0773A" w:rsidP="007E4266">
      <w:pPr>
        <w:pStyle w:val="Titre2"/>
      </w:pPr>
      <w:bookmarkStart w:id="2" w:name="_Toc509051551"/>
      <w:r w:rsidRPr="00D0773A">
        <w:t>Objectifs du projet</w:t>
      </w:r>
      <w:bookmarkEnd w:id="2"/>
    </w:p>
    <w:p w:rsidR="00D81696" w:rsidRDefault="00D81696" w:rsidP="007E4266">
      <w:pPr>
        <w:pStyle w:val="Titre2"/>
      </w:pPr>
      <w:bookmarkStart w:id="3" w:name="_Toc94437863"/>
      <w:bookmarkStart w:id="4" w:name="_Toc509051552"/>
      <w:r>
        <w:t>Etat des lieus / Etude de marché</w:t>
      </w:r>
      <w:bookmarkEnd w:id="4"/>
    </w:p>
    <w:p w:rsidR="00D0773A" w:rsidRDefault="00D0773A" w:rsidP="007E4266">
      <w:pPr>
        <w:pStyle w:val="Titre2"/>
      </w:pPr>
      <w:bookmarkStart w:id="5" w:name="_Toc509051553"/>
      <w:r>
        <w:t xml:space="preserve">Acteurs </w:t>
      </w:r>
      <w:bookmarkEnd w:id="3"/>
      <w:r w:rsidR="006E7173">
        <w:t>du projet</w:t>
      </w:r>
      <w:bookmarkEnd w:id="5"/>
    </w:p>
    <w:p w:rsidR="00D81696" w:rsidRDefault="00D81696" w:rsidP="00D81696">
      <w:pPr>
        <w:pStyle w:val="Titre2"/>
      </w:pPr>
      <w:bookmarkStart w:id="6" w:name="_Toc94437865"/>
      <w:bookmarkStart w:id="7" w:name="_Toc509051554"/>
      <w:r>
        <w:t>Périmètre du projet</w:t>
      </w:r>
      <w:bookmarkEnd w:id="7"/>
    </w:p>
    <w:p w:rsidR="00D81696" w:rsidRPr="00D81696" w:rsidRDefault="00D81696" w:rsidP="00D81696"/>
    <w:p w:rsidR="007E4266" w:rsidRDefault="00AC357B" w:rsidP="00D81696">
      <w:pPr>
        <w:pStyle w:val="Titre1"/>
      </w:pPr>
      <w:bookmarkStart w:id="8" w:name="_Toc509051555"/>
      <w:r>
        <w:t xml:space="preserve">Description </w:t>
      </w:r>
      <w:r w:rsidR="006F2AC1">
        <w:t xml:space="preserve">fonctionnelle générale </w:t>
      </w:r>
      <w:r>
        <w:t>d</w:t>
      </w:r>
      <w:bookmarkEnd w:id="6"/>
      <w:r w:rsidR="006E7173">
        <w:t>u projet</w:t>
      </w:r>
      <w:bookmarkStart w:id="9" w:name="_Toc94437866"/>
      <w:bookmarkStart w:id="10" w:name="_Toc94437868"/>
      <w:bookmarkEnd w:id="8"/>
    </w:p>
    <w:p w:rsidR="00D81696" w:rsidRPr="00D81696" w:rsidRDefault="00D81696" w:rsidP="00D81696"/>
    <w:p w:rsidR="007E4266" w:rsidRPr="007E4266" w:rsidRDefault="007E4266" w:rsidP="007E4266">
      <w:pPr>
        <w:pStyle w:val="Titre1"/>
      </w:pPr>
      <w:bookmarkStart w:id="11" w:name="_Toc509051556"/>
      <w:r>
        <w:t>Architecture technique du projet</w:t>
      </w:r>
      <w:bookmarkEnd w:id="11"/>
    </w:p>
    <w:p w:rsidR="007E4266" w:rsidRDefault="007E4266" w:rsidP="007E4266">
      <w:pPr>
        <w:pStyle w:val="Titre2"/>
      </w:pPr>
      <w:bookmarkStart w:id="12" w:name="_Toc509051557"/>
      <w:bookmarkEnd w:id="10"/>
      <w:r>
        <w:t>Partie frontend</w:t>
      </w:r>
      <w:bookmarkEnd w:id="12"/>
    </w:p>
    <w:p w:rsidR="007E4266" w:rsidRDefault="007E4266" w:rsidP="007E4266">
      <w:pPr>
        <w:pStyle w:val="Titre2"/>
      </w:pPr>
      <w:bookmarkStart w:id="13" w:name="_Toc509051558"/>
      <w:r>
        <w:t>Partie backend</w:t>
      </w:r>
      <w:bookmarkEnd w:id="13"/>
    </w:p>
    <w:p w:rsidR="007E4266" w:rsidRDefault="007E4266" w:rsidP="007E4266">
      <w:pPr>
        <w:pStyle w:val="Titre2"/>
      </w:pPr>
      <w:bookmarkStart w:id="14" w:name="_Toc509051559"/>
      <w:r>
        <w:t>Contraintes matérielles</w:t>
      </w:r>
      <w:bookmarkEnd w:id="14"/>
    </w:p>
    <w:p w:rsidR="007E4266" w:rsidRDefault="007E4266" w:rsidP="007E4266">
      <w:pPr>
        <w:pStyle w:val="Titre2"/>
      </w:pPr>
      <w:bookmarkStart w:id="15" w:name="_Toc509051560"/>
      <w:r>
        <w:t>Contraintes logicielles</w:t>
      </w:r>
      <w:bookmarkEnd w:id="15"/>
    </w:p>
    <w:p w:rsidR="007E4266" w:rsidRPr="007E4266" w:rsidRDefault="007E4266" w:rsidP="007E4266">
      <w:pPr>
        <w:pStyle w:val="ITINlmentderdactionnormale"/>
      </w:pPr>
    </w:p>
    <w:p w:rsidR="00AC357B" w:rsidRDefault="00AC357B" w:rsidP="007E4266">
      <w:pPr>
        <w:pStyle w:val="Titre1"/>
      </w:pPr>
      <w:bookmarkStart w:id="16" w:name="_Toc94437867"/>
      <w:bookmarkStart w:id="17" w:name="_Toc509051561"/>
      <w:bookmarkEnd w:id="9"/>
      <w:r>
        <w:t>Interactions avec d'autres applications</w:t>
      </w:r>
      <w:bookmarkEnd w:id="16"/>
      <w:bookmarkEnd w:id="17"/>
    </w:p>
    <w:p w:rsidR="007E4266" w:rsidRPr="007E4266" w:rsidRDefault="007E4266" w:rsidP="007E4266"/>
    <w:p w:rsidR="007E4266" w:rsidRDefault="007E4266" w:rsidP="006362F3">
      <w:pPr>
        <w:pStyle w:val="Titre1"/>
      </w:pPr>
      <w:bookmarkStart w:id="18" w:name="_Toc94437869"/>
      <w:bookmarkStart w:id="19" w:name="_Toc509051562"/>
      <w:r>
        <w:t>Type d’</w:t>
      </w:r>
      <w:r w:rsidR="00AC357B">
        <w:t>interface utilisateur</w:t>
      </w:r>
      <w:bookmarkEnd w:id="18"/>
      <w:bookmarkEnd w:id="19"/>
    </w:p>
    <w:p w:rsidR="007E4266" w:rsidRPr="007E4266" w:rsidRDefault="007E4266" w:rsidP="007E4266"/>
    <w:p w:rsidR="003A75CB" w:rsidRDefault="003A75CB" w:rsidP="007E4266">
      <w:pPr>
        <w:pStyle w:val="Titre1"/>
      </w:pPr>
      <w:bookmarkStart w:id="20" w:name="_Toc94437873"/>
      <w:bookmarkStart w:id="21" w:name="_Toc509051563"/>
      <w:r>
        <w:t>Conditions de réussite</w:t>
      </w:r>
      <w:bookmarkEnd w:id="20"/>
      <w:bookmarkEnd w:id="21"/>
    </w:p>
    <w:p w:rsidR="008A59C6" w:rsidRPr="00A045A1" w:rsidRDefault="007E4266" w:rsidP="007E4266">
      <w:pPr>
        <w:pStyle w:val="Titre2"/>
      </w:pPr>
      <w:bookmarkStart w:id="22" w:name="_Toc94437871"/>
      <w:bookmarkStart w:id="23" w:name="_Toc276470771"/>
      <w:bookmarkStart w:id="24" w:name="_Toc509051564"/>
      <w:r>
        <w:t>Lotissement et dates clefs</w:t>
      </w:r>
      <w:bookmarkEnd w:id="24"/>
    </w:p>
    <w:p w:rsidR="008A59C6" w:rsidRDefault="008A59C6" w:rsidP="007E4266">
      <w:pPr>
        <w:pStyle w:val="Titre2"/>
      </w:pPr>
      <w:bookmarkStart w:id="25" w:name="_Toc94437872"/>
      <w:bookmarkStart w:id="26" w:name="_Toc276470772"/>
      <w:bookmarkStart w:id="27" w:name="_Toc509051565"/>
      <w:bookmarkEnd w:id="22"/>
      <w:bookmarkEnd w:id="23"/>
      <w:r>
        <w:t xml:space="preserve">Organisation </w:t>
      </w:r>
      <w:r w:rsidR="00D81696">
        <w:t>interne du</w:t>
      </w:r>
      <w:r>
        <w:t xml:space="preserve"> projet</w:t>
      </w:r>
      <w:bookmarkEnd w:id="25"/>
      <w:bookmarkEnd w:id="26"/>
      <w:bookmarkEnd w:id="27"/>
    </w:p>
    <w:p w:rsidR="00D81696" w:rsidRPr="00D81696" w:rsidRDefault="00D81696" w:rsidP="00D81696">
      <w:pPr>
        <w:pStyle w:val="Titre2"/>
      </w:pPr>
      <w:bookmarkStart w:id="28" w:name="_Toc509051566"/>
      <w:r>
        <w:t>Outils mis en place</w:t>
      </w:r>
      <w:bookmarkEnd w:id="28"/>
    </w:p>
    <w:p w:rsidR="00AC357B" w:rsidRDefault="00147079" w:rsidP="007E4266">
      <w:pPr>
        <w:pStyle w:val="Titre2"/>
      </w:pPr>
      <w:bookmarkStart w:id="29" w:name="_Toc509051567"/>
      <w:r>
        <w:t>Risques</w:t>
      </w:r>
      <w:bookmarkEnd w:id="29"/>
    </w:p>
    <w:sectPr w:rsidR="00AC357B" w:rsidSect="00CA0C18">
      <w:headerReference w:type="default" r:id="rId8"/>
      <w:pgSz w:w="11907" w:h="16840" w:code="9"/>
      <w:pgMar w:top="1077" w:right="425" w:bottom="992" w:left="851" w:header="624" w:footer="22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F3A" w:rsidRDefault="00A52F3A">
      <w:r>
        <w:separator/>
      </w:r>
    </w:p>
  </w:endnote>
  <w:endnote w:type="continuationSeparator" w:id="0">
    <w:p w:rsidR="00A52F3A" w:rsidRDefault="00A52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F3A" w:rsidRDefault="00A52F3A">
      <w:r>
        <w:separator/>
      </w:r>
    </w:p>
  </w:footnote>
  <w:footnote w:type="continuationSeparator" w:id="0">
    <w:p w:rsidR="00A52F3A" w:rsidRDefault="00A52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82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2111"/>
      <w:gridCol w:w="5388"/>
      <w:gridCol w:w="3383"/>
    </w:tblGrid>
    <w:tr w:rsidR="007E4266" w:rsidRPr="00017309" w:rsidTr="00FF05DE">
      <w:trPr>
        <w:cantSplit/>
        <w:trHeight w:val="1110"/>
        <w:jc w:val="center"/>
      </w:trPr>
      <w:tc>
        <w:tcPr>
          <w:tcW w:w="2111" w:type="dxa"/>
          <w:vMerge w:val="restart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  <w:vAlign w:val="center"/>
        </w:tcPr>
        <w:p w:rsidR="007E4266" w:rsidRPr="00017309" w:rsidRDefault="007E4266" w:rsidP="007E4266">
          <w:pPr>
            <w:pStyle w:val="ITINlmentderdactionnormalcourt"/>
            <w:jc w:val="center"/>
            <w:rPr>
              <w:szCs w:val="24"/>
            </w:rPr>
          </w:pPr>
          <w:r w:rsidRPr="00B21574">
            <w:rPr>
              <w:noProof/>
            </w:rPr>
            <w:drawing>
              <wp:inline distT="0" distB="0" distL="0" distR="0" wp14:anchorId="658AFE34" wp14:editId="2046F0F3">
                <wp:extent cx="1196487" cy="67627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2222" cy="679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8" w:type="dxa"/>
          <w:tcBorders>
            <w:top w:val="single" w:sz="12" w:space="0" w:color="auto"/>
            <w:left w:val="single" w:sz="6" w:space="0" w:color="auto"/>
            <w:right w:val="single" w:sz="6" w:space="0" w:color="auto"/>
          </w:tcBorders>
          <w:vAlign w:val="center"/>
        </w:tcPr>
        <w:p w:rsidR="007E4266" w:rsidRDefault="007E4266" w:rsidP="007E4266">
          <w:pPr>
            <w:pStyle w:val="ITINlmentderdactionnormalcourt"/>
          </w:pPr>
          <w:r w:rsidRPr="00017309">
            <w:rPr>
              <w:b/>
              <w:i/>
              <w:szCs w:val="24"/>
            </w:rPr>
            <w:t>Document</w:t>
          </w:r>
          <w:r w:rsidRPr="00017309">
            <w:rPr>
              <w:i/>
              <w:szCs w:val="24"/>
            </w:rPr>
            <w:t> :</w:t>
          </w:r>
          <w:r w:rsidRPr="00FB37DD">
            <w:rPr>
              <w:i/>
              <w:color w:val="0000FF"/>
              <w:szCs w:val="24"/>
            </w:rPr>
            <w:t xml:space="preserve"> </w:t>
          </w:r>
          <w:fldSimple w:instr=" DOCPROPERTY  Titre  \* MERGEFORMAT ">
            <w:r>
              <w:rPr>
                <w:i/>
                <w:color w:val="0000FF"/>
                <w:szCs w:val="24"/>
              </w:rPr>
              <w:t>Note de cadrage</w:t>
            </w:r>
          </w:fldSimple>
        </w:p>
        <w:p w:rsidR="007E4266" w:rsidRPr="0036011E" w:rsidRDefault="007E4266" w:rsidP="007E4266">
          <w:pPr>
            <w:pStyle w:val="ITINlmentderdactionnormalcourt"/>
            <w:rPr>
              <w:i/>
              <w:color w:val="0000FF"/>
              <w:szCs w:val="24"/>
            </w:rPr>
          </w:pPr>
          <w:r w:rsidRPr="00017309">
            <w:rPr>
              <w:b/>
              <w:i/>
              <w:szCs w:val="24"/>
            </w:rPr>
            <w:t>Projet</w:t>
          </w:r>
          <w:r w:rsidRPr="00017309">
            <w:rPr>
              <w:i/>
              <w:szCs w:val="24"/>
            </w:rPr>
            <w:t> :</w:t>
          </w:r>
          <w:r w:rsidRPr="006A2B1C">
            <w:rPr>
              <w:i/>
              <w:color w:val="0000FF"/>
              <w:szCs w:val="24"/>
            </w:rPr>
            <w:t xml:space="preserve"> </w:t>
          </w:r>
          <w:fldSimple w:instr=" DOCPROPERTY &quot;NomProjet&quot;  \* MERGEFORMAT ">
            <w:r w:rsidRPr="00CC54C6">
              <w:rPr>
                <w:i/>
                <w:color w:val="0000FF"/>
                <w:szCs w:val="24"/>
              </w:rPr>
              <w:t>XXX</w:t>
            </w:r>
          </w:fldSimple>
        </w:p>
      </w:tc>
      <w:tc>
        <w:tcPr>
          <w:tcW w:w="3383" w:type="dxa"/>
          <w:tcBorders>
            <w:top w:val="single" w:sz="12" w:space="0" w:color="auto"/>
            <w:left w:val="single" w:sz="6" w:space="0" w:color="auto"/>
            <w:right w:val="single" w:sz="12" w:space="0" w:color="auto"/>
          </w:tcBorders>
          <w:vAlign w:val="center"/>
        </w:tcPr>
        <w:p w:rsidR="007E4266" w:rsidRPr="00153771" w:rsidRDefault="007E4266" w:rsidP="007E4266">
          <w:pPr>
            <w:pStyle w:val="ITINlmentderdactionnormalcourt"/>
            <w:rPr>
              <w:i/>
              <w:color w:val="0000FF"/>
              <w:szCs w:val="24"/>
            </w:rPr>
          </w:pPr>
          <w:r w:rsidRPr="00017309">
            <w:rPr>
              <w:b/>
              <w:i/>
              <w:szCs w:val="24"/>
            </w:rPr>
            <w:t>Version :</w:t>
          </w:r>
          <w:r w:rsidRPr="00017309">
            <w:rPr>
              <w:color w:val="0000FF"/>
              <w:szCs w:val="24"/>
            </w:rPr>
            <w:t xml:space="preserve"> </w:t>
          </w:r>
          <w:fldSimple w:instr=" DOCPROPERTY &quot;Version&quot;  \* MERGEFORMAT ">
            <w:r w:rsidRPr="00CC54C6">
              <w:rPr>
                <w:i/>
                <w:color w:val="0000FF"/>
                <w:szCs w:val="24"/>
              </w:rPr>
              <w:t>v1.0</w:t>
            </w:r>
          </w:fldSimple>
        </w:p>
        <w:p w:rsidR="007E4266" w:rsidRPr="00017309" w:rsidRDefault="007E4266" w:rsidP="007E4266">
          <w:pPr>
            <w:pStyle w:val="ITINlmentderdactionnormalcourt"/>
            <w:rPr>
              <w:b/>
              <w:szCs w:val="24"/>
            </w:rPr>
          </w:pPr>
          <w:r w:rsidRPr="00017309">
            <w:rPr>
              <w:b/>
              <w:i/>
              <w:szCs w:val="24"/>
            </w:rPr>
            <w:t>Date :</w:t>
          </w:r>
          <w:r w:rsidRPr="00FB37DD">
            <w:rPr>
              <w:i/>
              <w:color w:val="0000FF"/>
              <w:szCs w:val="24"/>
            </w:rPr>
            <w:t xml:space="preserve"> </w:t>
          </w:r>
          <w:fldSimple w:instr=" DOCPROPERTY &quot;DateVersion&quot;  \* MERGEFORMAT ">
            <w:r w:rsidRPr="00CC54C6">
              <w:rPr>
                <w:i/>
                <w:color w:val="0000FF"/>
                <w:szCs w:val="24"/>
              </w:rPr>
              <w:t xml:space="preserve"> XXX</w:t>
            </w:r>
          </w:fldSimple>
        </w:p>
      </w:tc>
    </w:tr>
    <w:tr w:rsidR="007E4266" w:rsidRPr="00017309" w:rsidTr="00FF05DE">
      <w:trPr>
        <w:cantSplit/>
        <w:jc w:val="center"/>
      </w:trPr>
      <w:tc>
        <w:tcPr>
          <w:tcW w:w="2111" w:type="dxa"/>
          <w:vMerge/>
          <w:tcBorders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E4266" w:rsidRPr="00017309" w:rsidRDefault="007E4266" w:rsidP="007E4266">
          <w:pPr>
            <w:pStyle w:val="ITINlmentderdactionnormalcourt"/>
            <w:rPr>
              <w:b/>
              <w:color w:val="0000FF"/>
              <w:szCs w:val="24"/>
            </w:rPr>
          </w:pPr>
        </w:p>
      </w:tc>
      <w:tc>
        <w:tcPr>
          <w:tcW w:w="5388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E4266" w:rsidRPr="00017309" w:rsidRDefault="007E4266" w:rsidP="007E4266">
          <w:pPr>
            <w:pStyle w:val="ITINlmentderdactionnormalcourt"/>
            <w:jc w:val="center"/>
            <w:rPr>
              <w:szCs w:val="24"/>
            </w:rPr>
          </w:pPr>
          <w:r w:rsidRPr="00017309">
            <w:rPr>
              <w:szCs w:val="24"/>
            </w:rPr>
            <w:t xml:space="preserve">Référentiel documentaire </w:t>
          </w:r>
          <w:r>
            <w:rPr>
              <w:szCs w:val="24"/>
            </w:rPr>
            <w:t>projet SQLI</w:t>
          </w:r>
        </w:p>
      </w:tc>
      <w:tc>
        <w:tcPr>
          <w:tcW w:w="3383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E4266" w:rsidRPr="00017309" w:rsidRDefault="007E4266" w:rsidP="007E4266">
          <w:pPr>
            <w:pStyle w:val="ITINlmentderdactionnormalcourt"/>
            <w:jc w:val="center"/>
            <w:rPr>
              <w:szCs w:val="24"/>
            </w:rPr>
          </w:pPr>
          <w:r w:rsidRPr="00017309">
            <w:rPr>
              <w:szCs w:val="24"/>
            </w:rPr>
            <w:t xml:space="preserve">Page : </w:t>
          </w:r>
          <w:r w:rsidRPr="00017309">
            <w:rPr>
              <w:szCs w:val="24"/>
            </w:rPr>
            <w:fldChar w:fldCharType="begin"/>
          </w:r>
          <w:r w:rsidRPr="00017309">
            <w:rPr>
              <w:szCs w:val="24"/>
            </w:rPr>
            <w:instrText xml:space="preserve"> PAGE </w:instrText>
          </w:r>
          <w:r w:rsidRPr="00017309">
            <w:rPr>
              <w:szCs w:val="24"/>
            </w:rPr>
            <w:fldChar w:fldCharType="separate"/>
          </w:r>
          <w:r>
            <w:rPr>
              <w:noProof/>
              <w:szCs w:val="24"/>
            </w:rPr>
            <w:t>3</w:t>
          </w:r>
          <w:r w:rsidRPr="00017309">
            <w:rPr>
              <w:szCs w:val="24"/>
            </w:rPr>
            <w:fldChar w:fldCharType="end"/>
          </w:r>
          <w:r w:rsidRPr="00017309">
            <w:rPr>
              <w:szCs w:val="24"/>
            </w:rPr>
            <w:t xml:space="preserve"> / </w:t>
          </w:r>
          <w:bookmarkStart w:id="30" w:name="_Toc71012993"/>
          <w:bookmarkStart w:id="31" w:name="_Toc71447361"/>
          <w:bookmarkStart w:id="32" w:name="_Toc71450257"/>
          <w:bookmarkStart w:id="33" w:name="_Toc71450871"/>
          <w:r w:rsidRPr="00017309">
            <w:rPr>
              <w:szCs w:val="24"/>
            </w:rPr>
            <w:fldChar w:fldCharType="begin"/>
          </w:r>
          <w:r w:rsidRPr="00017309">
            <w:rPr>
              <w:szCs w:val="24"/>
            </w:rPr>
            <w:instrText xml:space="preserve"> NUMPAGES </w:instrText>
          </w:r>
          <w:r w:rsidRPr="00017309">
            <w:rPr>
              <w:szCs w:val="24"/>
            </w:rPr>
            <w:fldChar w:fldCharType="separate"/>
          </w:r>
          <w:r>
            <w:rPr>
              <w:noProof/>
              <w:szCs w:val="24"/>
            </w:rPr>
            <w:t>4</w:t>
          </w:r>
          <w:r w:rsidRPr="00017309">
            <w:rPr>
              <w:szCs w:val="24"/>
            </w:rPr>
            <w:fldChar w:fldCharType="end"/>
          </w:r>
          <w:bookmarkEnd w:id="30"/>
          <w:bookmarkEnd w:id="31"/>
          <w:bookmarkEnd w:id="32"/>
          <w:bookmarkEnd w:id="33"/>
        </w:p>
      </w:tc>
    </w:tr>
  </w:tbl>
  <w:p w:rsidR="008A59C6" w:rsidRDefault="008A59C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77D7"/>
    <w:multiLevelType w:val="multilevel"/>
    <w:tmpl w:val="8EAA8ADA"/>
    <w:lvl w:ilvl="0">
      <w:start w:val="1"/>
      <w:numFmt w:val="decimal"/>
      <w:pStyle w:val="ITINlmenttitre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ITINlmenttitre2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ITINlmenttitre3"/>
      <w:lvlText w:val="%1.%2.%3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pStyle w:val="ITINlmentTitre4"/>
      <w:lvlText w:val="%1.%2.%3.%4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" w15:restartNumberingAfterBreak="0">
    <w:nsid w:val="11D00A57"/>
    <w:multiLevelType w:val="hybridMultilevel"/>
    <w:tmpl w:val="BDBE9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B0728"/>
    <w:multiLevelType w:val="hybridMultilevel"/>
    <w:tmpl w:val="A06A8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B0E35"/>
    <w:multiLevelType w:val="hybridMultilevel"/>
    <w:tmpl w:val="974E3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B1D00"/>
    <w:multiLevelType w:val="hybridMultilevel"/>
    <w:tmpl w:val="817A9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E2E99"/>
    <w:multiLevelType w:val="hybridMultilevel"/>
    <w:tmpl w:val="ADA2C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31131"/>
    <w:multiLevelType w:val="hybridMultilevel"/>
    <w:tmpl w:val="526EC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6179D"/>
    <w:multiLevelType w:val="hybridMultilevel"/>
    <w:tmpl w:val="2BDE344E"/>
    <w:lvl w:ilvl="0" w:tplc="113EEE5A">
      <w:start w:val="1"/>
      <w:numFmt w:val="decimal"/>
      <w:lvlText w:val="(%1) -  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23C198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59A41A1"/>
    <w:multiLevelType w:val="hybridMultilevel"/>
    <w:tmpl w:val="DD92D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F36AC"/>
    <w:multiLevelType w:val="hybridMultilevel"/>
    <w:tmpl w:val="5DE814AE"/>
    <w:lvl w:ilvl="0" w:tplc="DBBA07B6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DE5326"/>
    <w:multiLevelType w:val="hybridMultilevel"/>
    <w:tmpl w:val="20060F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B0614"/>
    <w:multiLevelType w:val="hybridMultilevel"/>
    <w:tmpl w:val="A7946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A6FA7"/>
    <w:multiLevelType w:val="hybridMultilevel"/>
    <w:tmpl w:val="65FE1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E2004"/>
    <w:multiLevelType w:val="hybridMultilevel"/>
    <w:tmpl w:val="EB9C43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7687E"/>
    <w:multiLevelType w:val="hybridMultilevel"/>
    <w:tmpl w:val="781C28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1"/>
  </w:num>
  <w:num w:numId="5">
    <w:abstractNumId w:val="15"/>
  </w:num>
  <w:num w:numId="6">
    <w:abstractNumId w:val="5"/>
  </w:num>
  <w:num w:numId="7">
    <w:abstractNumId w:val="11"/>
  </w:num>
  <w:num w:numId="8">
    <w:abstractNumId w:val="2"/>
  </w:num>
  <w:num w:numId="9">
    <w:abstractNumId w:val="9"/>
  </w:num>
  <w:num w:numId="10">
    <w:abstractNumId w:val="13"/>
  </w:num>
  <w:num w:numId="11">
    <w:abstractNumId w:val="6"/>
  </w:num>
  <w:num w:numId="12">
    <w:abstractNumId w:val="4"/>
  </w:num>
  <w:num w:numId="13">
    <w:abstractNumId w:val="3"/>
  </w:num>
  <w:num w:numId="14">
    <w:abstractNumId w:val="14"/>
  </w:num>
  <w:num w:numId="15">
    <w:abstractNumId w:val="10"/>
  </w:num>
  <w:num w:numId="16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66"/>
    <w:rsid w:val="0000689C"/>
    <w:rsid w:val="00013395"/>
    <w:rsid w:val="00016B8E"/>
    <w:rsid w:val="00017309"/>
    <w:rsid w:val="000255C1"/>
    <w:rsid w:val="00027536"/>
    <w:rsid w:val="000312AB"/>
    <w:rsid w:val="00031F51"/>
    <w:rsid w:val="00037D4C"/>
    <w:rsid w:val="00040898"/>
    <w:rsid w:val="00054C00"/>
    <w:rsid w:val="0006353F"/>
    <w:rsid w:val="00063A95"/>
    <w:rsid w:val="00066941"/>
    <w:rsid w:val="00083FEB"/>
    <w:rsid w:val="000A1D72"/>
    <w:rsid w:val="000B579D"/>
    <w:rsid w:val="000C2034"/>
    <w:rsid w:val="000C60F9"/>
    <w:rsid w:val="000C7EC6"/>
    <w:rsid w:val="000D378F"/>
    <w:rsid w:val="000D3968"/>
    <w:rsid w:val="000F3550"/>
    <w:rsid w:val="00106C37"/>
    <w:rsid w:val="00115C26"/>
    <w:rsid w:val="001260B9"/>
    <w:rsid w:val="00130DB9"/>
    <w:rsid w:val="001377B3"/>
    <w:rsid w:val="00140CE9"/>
    <w:rsid w:val="00144AE4"/>
    <w:rsid w:val="00147079"/>
    <w:rsid w:val="0014752F"/>
    <w:rsid w:val="001625D5"/>
    <w:rsid w:val="00170BE6"/>
    <w:rsid w:val="00173339"/>
    <w:rsid w:val="001916B4"/>
    <w:rsid w:val="001945A7"/>
    <w:rsid w:val="001B3332"/>
    <w:rsid w:val="001C0274"/>
    <w:rsid w:val="001C18E4"/>
    <w:rsid w:val="001D31A5"/>
    <w:rsid w:val="001E430C"/>
    <w:rsid w:val="002043B3"/>
    <w:rsid w:val="00205027"/>
    <w:rsid w:val="00213229"/>
    <w:rsid w:val="0021684A"/>
    <w:rsid w:val="00220481"/>
    <w:rsid w:val="00227DBA"/>
    <w:rsid w:val="00230E00"/>
    <w:rsid w:val="0023780E"/>
    <w:rsid w:val="002454F7"/>
    <w:rsid w:val="002464BA"/>
    <w:rsid w:val="00246E97"/>
    <w:rsid w:val="00253C1D"/>
    <w:rsid w:val="00256BB4"/>
    <w:rsid w:val="00256F3B"/>
    <w:rsid w:val="00265D68"/>
    <w:rsid w:val="00265EE5"/>
    <w:rsid w:val="00271420"/>
    <w:rsid w:val="00282AF8"/>
    <w:rsid w:val="00291AA3"/>
    <w:rsid w:val="00293754"/>
    <w:rsid w:val="002A6487"/>
    <w:rsid w:val="002B6991"/>
    <w:rsid w:val="002C4793"/>
    <w:rsid w:val="002E28B6"/>
    <w:rsid w:val="002F021F"/>
    <w:rsid w:val="002F18C3"/>
    <w:rsid w:val="00304E2B"/>
    <w:rsid w:val="003457EC"/>
    <w:rsid w:val="003579E7"/>
    <w:rsid w:val="003622AA"/>
    <w:rsid w:val="00370AE7"/>
    <w:rsid w:val="00374B23"/>
    <w:rsid w:val="003975EF"/>
    <w:rsid w:val="003A2498"/>
    <w:rsid w:val="003A33C1"/>
    <w:rsid w:val="003A75CB"/>
    <w:rsid w:val="003F13B8"/>
    <w:rsid w:val="003F6241"/>
    <w:rsid w:val="00400CA3"/>
    <w:rsid w:val="00412183"/>
    <w:rsid w:val="004326D3"/>
    <w:rsid w:val="00434556"/>
    <w:rsid w:val="0044532C"/>
    <w:rsid w:val="0044697F"/>
    <w:rsid w:val="00460BEE"/>
    <w:rsid w:val="00466381"/>
    <w:rsid w:val="00475DAE"/>
    <w:rsid w:val="004800D5"/>
    <w:rsid w:val="004818A5"/>
    <w:rsid w:val="00493C31"/>
    <w:rsid w:val="004C019D"/>
    <w:rsid w:val="004C0557"/>
    <w:rsid w:val="004C16B7"/>
    <w:rsid w:val="004C294B"/>
    <w:rsid w:val="004C3371"/>
    <w:rsid w:val="004C408F"/>
    <w:rsid w:val="004D0724"/>
    <w:rsid w:val="004D1636"/>
    <w:rsid w:val="004E07CB"/>
    <w:rsid w:val="004F3060"/>
    <w:rsid w:val="004F797D"/>
    <w:rsid w:val="00505121"/>
    <w:rsid w:val="00531C08"/>
    <w:rsid w:val="0054625E"/>
    <w:rsid w:val="005526B2"/>
    <w:rsid w:val="00554849"/>
    <w:rsid w:val="0058446F"/>
    <w:rsid w:val="005A1C83"/>
    <w:rsid w:val="005A5681"/>
    <w:rsid w:val="005B6EE3"/>
    <w:rsid w:val="005B7743"/>
    <w:rsid w:val="005C5AE1"/>
    <w:rsid w:val="005D1E1D"/>
    <w:rsid w:val="005E614F"/>
    <w:rsid w:val="005E73C8"/>
    <w:rsid w:val="005F35BA"/>
    <w:rsid w:val="005F3670"/>
    <w:rsid w:val="00603AD4"/>
    <w:rsid w:val="006076C4"/>
    <w:rsid w:val="00607FA8"/>
    <w:rsid w:val="006106A7"/>
    <w:rsid w:val="0061078B"/>
    <w:rsid w:val="0062251A"/>
    <w:rsid w:val="00625CDB"/>
    <w:rsid w:val="00626D06"/>
    <w:rsid w:val="0063153B"/>
    <w:rsid w:val="00654FF3"/>
    <w:rsid w:val="00655234"/>
    <w:rsid w:val="00661F11"/>
    <w:rsid w:val="006639FD"/>
    <w:rsid w:val="00666B06"/>
    <w:rsid w:val="00671597"/>
    <w:rsid w:val="00676363"/>
    <w:rsid w:val="006A50BD"/>
    <w:rsid w:val="006B0545"/>
    <w:rsid w:val="006E27D5"/>
    <w:rsid w:val="006E7173"/>
    <w:rsid w:val="006F2AC1"/>
    <w:rsid w:val="006F5477"/>
    <w:rsid w:val="006F7542"/>
    <w:rsid w:val="00735C94"/>
    <w:rsid w:val="00754C17"/>
    <w:rsid w:val="00781A65"/>
    <w:rsid w:val="00797123"/>
    <w:rsid w:val="007B297C"/>
    <w:rsid w:val="007C730E"/>
    <w:rsid w:val="007D623E"/>
    <w:rsid w:val="007E4266"/>
    <w:rsid w:val="007E6720"/>
    <w:rsid w:val="007F0BEA"/>
    <w:rsid w:val="007F0EA5"/>
    <w:rsid w:val="008062D1"/>
    <w:rsid w:val="00825654"/>
    <w:rsid w:val="00826688"/>
    <w:rsid w:val="008437A0"/>
    <w:rsid w:val="0085159B"/>
    <w:rsid w:val="00851C1C"/>
    <w:rsid w:val="00865EA9"/>
    <w:rsid w:val="0086787A"/>
    <w:rsid w:val="008776A4"/>
    <w:rsid w:val="008833B5"/>
    <w:rsid w:val="00883B56"/>
    <w:rsid w:val="00886093"/>
    <w:rsid w:val="008864F1"/>
    <w:rsid w:val="00886C0A"/>
    <w:rsid w:val="00894D09"/>
    <w:rsid w:val="00895EF5"/>
    <w:rsid w:val="008A59C6"/>
    <w:rsid w:val="008B0F6B"/>
    <w:rsid w:val="008B7861"/>
    <w:rsid w:val="008C4937"/>
    <w:rsid w:val="008C6C42"/>
    <w:rsid w:val="008D0109"/>
    <w:rsid w:val="008D17D0"/>
    <w:rsid w:val="008D4CF2"/>
    <w:rsid w:val="008D6D36"/>
    <w:rsid w:val="009018C7"/>
    <w:rsid w:val="009058D8"/>
    <w:rsid w:val="009068B6"/>
    <w:rsid w:val="00914AC0"/>
    <w:rsid w:val="009502D3"/>
    <w:rsid w:val="00952A42"/>
    <w:rsid w:val="00955C12"/>
    <w:rsid w:val="00974347"/>
    <w:rsid w:val="00977551"/>
    <w:rsid w:val="00984E00"/>
    <w:rsid w:val="00993BF1"/>
    <w:rsid w:val="009A0D04"/>
    <w:rsid w:val="009A4417"/>
    <w:rsid w:val="009B0ADC"/>
    <w:rsid w:val="009B2E3E"/>
    <w:rsid w:val="009C62DA"/>
    <w:rsid w:val="009D1E7F"/>
    <w:rsid w:val="009D3843"/>
    <w:rsid w:val="009D5BEB"/>
    <w:rsid w:val="009E2B40"/>
    <w:rsid w:val="009E3C1A"/>
    <w:rsid w:val="009E729D"/>
    <w:rsid w:val="009F1A12"/>
    <w:rsid w:val="00A07390"/>
    <w:rsid w:val="00A17370"/>
    <w:rsid w:val="00A22BE1"/>
    <w:rsid w:val="00A259C4"/>
    <w:rsid w:val="00A43C63"/>
    <w:rsid w:val="00A470FA"/>
    <w:rsid w:val="00A52F3A"/>
    <w:rsid w:val="00A55936"/>
    <w:rsid w:val="00A562FC"/>
    <w:rsid w:val="00A62A22"/>
    <w:rsid w:val="00A63D40"/>
    <w:rsid w:val="00A82450"/>
    <w:rsid w:val="00A90B7F"/>
    <w:rsid w:val="00A939D3"/>
    <w:rsid w:val="00A94A15"/>
    <w:rsid w:val="00AA6738"/>
    <w:rsid w:val="00AB3948"/>
    <w:rsid w:val="00AB646C"/>
    <w:rsid w:val="00AC357B"/>
    <w:rsid w:val="00AC545D"/>
    <w:rsid w:val="00AD094B"/>
    <w:rsid w:val="00AE1B15"/>
    <w:rsid w:val="00AE1F8D"/>
    <w:rsid w:val="00AF7DD1"/>
    <w:rsid w:val="00B0698D"/>
    <w:rsid w:val="00B12955"/>
    <w:rsid w:val="00B15546"/>
    <w:rsid w:val="00B51255"/>
    <w:rsid w:val="00B57C61"/>
    <w:rsid w:val="00B63C82"/>
    <w:rsid w:val="00B656FB"/>
    <w:rsid w:val="00B97C35"/>
    <w:rsid w:val="00BF6B16"/>
    <w:rsid w:val="00C02BF6"/>
    <w:rsid w:val="00C45648"/>
    <w:rsid w:val="00C551F1"/>
    <w:rsid w:val="00C672EE"/>
    <w:rsid w:val="00C72377"/>
    <w:rsid w:val="00C72651"/>
    <w:rsid w:val="00C754DB"/>
    <w:rsid w:val="00CA0C18"/>
    <w:rsid w:val="00CA4D05"/>
    <w:rsid w:val="00CB6558"/>
    <w:rsid w:val="00CC0736"/>
    <w:rsid w:val="00CC29BD"/>
    <w:rsid w:val="00CD170F"/>
    <w:rsid w:val="00CD6105"/>
    <w:rsid w:val="00CF10B3"/>
    <w:rsid w:val="00D04AB6"/>
    <w:rsid w:val="00D0773A"/>
    <w:rsid w:val="00D26175"/>
    <w:rsid w:val="00D27DCF"/>
    <w:rsid w:val="00D32677"/>
    <w:rsid w:val="00D41096"/>
    <w:rsid w:val="00D56E88"/>
    <w:rsid w:val="00D60F92"/>
    <w:rsid w:val="00D61A62"/>
    <w:rsid w:val="00D761B3"/>
    <w:rsid w:val="00D81696"/>
    <w:rsid w:val="00D8558D"/>
    <w:rsid w:val="00D90E52"/>
    <w:rsid w:val="00D92B2C"/>
    <w:rsid w:val="00D94FE6"/>
    <w:rsid w:val="00DB6DF2"/>
    <w:rsid w:val="00DC515F"/>
    <w:rsid w:val="00DD0D9D"/>
    <w:rsid w:val="00DE31ED"/>
    <w:rsid w:val="00DE6161"/>
    <w:rsid w:val="00DF39F7"/>
    <w:rsid w:val="00E14B4E"/>
    <w:rsid w:val="00E34878"/>
    <w:rsid w:val="00E34B8C"/>
    <w:rsid w:val="00E53A35"/>
    <w:rsid w:val="00E63F5B"/>
    <w:rsid w:val="00E90A88"/>
    <w:rsid w:val="00E91485"/>
    <w:rsid w:val="00E91D10"/>
    <w:rsid w:val="00EB2D40"/>
    <w:rsid w:val="00EB78E6"/>
    <w:rsid w:val="00ED1F95"/>
    <w:rsid w:val="00ED6BF3"/>
    <w:rsid w:val="00EF4124"/>
    <w:rsid w:val="00F0046E"/>
    <w:rsid w:val="00F03BEC"/>
    <w:rsid w:val="00F06D58"/>
    <w:rsid w:val="00F07E60"/>
    <w:rsid w:val="00F16C13"/>
    <w:rsid w:val="00F2338A"/>
    <w:rsid w:val="00F5146C"/>
    <w:rsid w:val="00F53CAE"/>
    <w:rsid w:val="00F5669B"/>
    <w:rsid w:val="00F6568B"/>
    <w:rsid w:val="00F74F38"/>
    <w:rsid w:val="00F75E9F"/>
    <w:rsid w:val="00F77CC1"/>
    <w:rsid w:val="00F8361B"/>
    <w:rsid w:val="00F83ECE"/>
    <w:rsid w:val="00F92F84"/>
    <w:rsid w:val="00F93ED1"/>
    <w:rsid w:val="00F97E31"/>
    <w:rsid w:val="00FA098C"/>
    <w:rsid w:val="00FA0B82"/>
    <w:rsid w:val="00FA5D0C"/>
    <w:rsid w:val="00FB0261"/>
    <w:rsid w:val="00FD5F5C"/>
    <w:rsid w:val="00FE22FF"/>
    <w:rsid w:val="00F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830D79"/>
  <w15:docId w15:val="{C712C263-B707-4FD2-8041-CB6352B1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A098C"/>
    <w:pPr>
      <w:spacing w:before="0" w:after="0"/>
    </w:pPr>
  </w:style>
  <w:style w:type="paragraph" w:styleId="Titre1">
    <w:name w:val="heading 1"/>
    <w:basedOn w:val="Normal"/>
    <w:next w:val="Normal"/>
    <w:qFormat/>
    <w:rsid w:val="007E4266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snapToGrid w:val="0"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BF6B16"/>
    <w:pPr>
      <w:keepNext/>
      <w:numPr>
        <w:ilvl w:val="1"/>
        <w:numId w:val="1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qFormat/>
    <w:rsid w:val="00BF6B16"/>
    <w:pPr>
      <w:keepNext/>
      <w:numPr>
        <w:ilvl w:val="2"/>
        <w:numId w:val="1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Titre3"/>
    <w:next w:val="Normal"/>
    <w:link w:val="Titre4Car"/>
    <w:qFormat/>
    <w:rsid w:val="00144AE4"/>
    <w:pPr>
      <w:keepNext w:val="0"/>
      <w:numPr>
        <w:ilvl w:val="3"/>
      </w:numPr>
      <w:tabs>
        <w:tab w:val="left" w:pos="6237"/>
      </w:tabs>
      <w:spacing w:after="0"/>
      <w:jc w:val="both"/>
      <w:outlineLvl w:val="3"/>
    </w:pPr>
    <w:rPr>
      <w:rFonts w:ascii="Times New Roman" w:hAnsi="Times New Roman" w:cs="Times New Roman"/>
      <w:b w:val="0"/>
      <w:bCs w:val="0"/>
      <w:sz w:val="22"/>
      <w:szCs w:val="20"/>
    </w:rPr>
  </w:style>
  <w:style w:type="paragraph" w:styleId="Titre5">
    <w:name w:val="heading 5"/>
    <w:basedOn w:val="Normal"/>
    <w:next w:val="Normal"/>
    <w:qFormat/>
    <w:rsid w:val="00374B23"/>
    <w:pPr>
      <w:keepNext/>
      <w:numPr>
        <w:ilvl w:val="4"/>
        <w:numId w:val="16"/>
      </w:numPr>
      <w:spacing w:before="20" w:after="20"/>
      <w:ind w:right="57"/>
      <w:outlineLvl w:val="4"/>
    </w:pPr>
    <w:rPr>
      <w:b/>
    </w:rPr>
  </w:style>
  <w:style w:type="paragraph" w:styleId="Titre6">
    <w:name w:val="heading 6"/>
    <w:basedOn w:val="Normal"/>
    <w:next w:val="Normal"/>
    <w:qFormat/>
    <w:rsid w:val="00374B23"/>
    <w:pPr>
      <w:numPr>
        <w:ilvl w:val="5"/>
        <w:numId w:val="16"/>
      </w:numPr>
      <w:tabs>
        <w:tab w:val="left" w:pos="6237"/>
      </w:tabs>
      <w:spacing w:before="240" w:after="60"/>
      <w:jc w:val="both"/>
      <w:outlineLvl w:val="5"/>
    </w:pPr>
    <w:rPr>
      <w:rFonts w:ascii="Times" w:hAnsi="Times"/>
      <w:noProof/>
      <w:sz w:val="24"/>
    </w:rPr>
  </w:style>
  <w:style w:type="paragraph" w:styleId="Titre7">
    <w:name w:val="heading 7"/>
    <w:basedOn w:val="Titre6"/>
    <w:next w:val="Normal"/>
    <w:qFormat/>
    <w:rsid w:val="00374B23"/>
    <w:pPr>
      <w:numPr>
        <w:ilvl w:val="6"/>
      </w:numPr>
      <w:outlineLvl w:val="6"/>
    </w:pPr>
  </w:style>
  <w:style w:type="paragraph" w:styleId="Titre8">
    <w:name w:val="heading 8"/>
    <w:basedOn w:val="Titre7"/>
    <w:next w:val="Normal"/>
    <w:qFormat/>
    <w:rsid w:val="00374B23"/>
    <w:pPr>
      <w:numPr>
        <w:ilvl w:val="7"/>
      </w:numPr>
      <w:outlineLvl w:val="7"/>
    </w:pPr>
  </w:style>
  <w:style w:type="paragraph" w:styleId="Titre9">
    <w:name w:val="heading 9"/>
    <w:basedOn w:val="Normal"/>
    <w:next w:val="Normal"/>
    <w:qFormat/>
    <w:rsid w:val="00374B23"/>
    <w:pPr>
      <w:numPr>
        <w:ilvl w:val="8"/>
        <w:numId w:val="16"/>
      </w:numPr>
      <w:tabs>
        <w:tab w:val="left" w:pos="6237"/>
      </w:tabs>
      <w:spacing w:before="240" w:after="60"/>
      <w:jc w:val="both"/>
      <w:outlineLvl w:val="8"/>
    </w:pPr>
    <w:rPr>
      <w:rFonts w:ascii="Arial" w:hAnsi="Arial"/>
      <w:i/>
      <w:noProof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CB65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B6558"/>
  </w:style>
  <w:style w:type="paragraph" w:styleId="Pieddepage">
    <w:name w:val="footer"/>
    <w:basedOn w:val="Normal"/>
    <w:link w:val="PieddepageCar"/>
    <w:rsid w:val="00AE1F8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AE1F8D"/>
  </w:style>
  <w:style w:type="paragraph" w:styleId="En-ttedetabledesmatires">
    <w:name w:val="TOC Heading"/>
    <w:basedOn w:val="Titre1"/>
    <w:next w:val="Normal"/>
    <w:uiPriority w:val="39"/>
    <w:unhideWhenUsed/>
    <w:qFormat/>
    <w:rsid w:val="006E717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6E7173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rsid w:val="00CB6558"/>
    <w:pPr>
      <w:spacing w:before="12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rsid w:val="00CB6558"/>
    <w:pPr>
      <w:spacing w:before="120"/>
      <w:ind w:left="20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semiHidden/>
    <w:rsid w:val="00CB6558"/>
    <w:pPr>
      <w:ind w:left="400"/>
    </w:pPr>
  </w:style>
  <w:style w:type="character" w:styleId="Appelnotedebasdep">
    <w:name w:val="footnote reference"/>
    <w:basedOn w:val="Policepardfaut"/>
    <w:semiHidden/>
    <w:rsid w:val="00475DAE"/>
    <w:rPr>
      <w:vertAlign w:val="superscript"/>
    </w:rPr>
  </w:style>
  <w:style w:type="paragraph" w:customStyle="1" w:styleId="ITINtextecach">
    <w:name w:val="ITIN : texte caché"/>
    <w:basedOn w:val="Normal"/>
    <w:rsid w:val="00EB2D40"/>
    <w:rPr>
      <w:b/>
      <w:vanish/>
      <w:color w:val="FF0000"/>
      <w:sz w:val="24"/>
    </w:rPr>
  </w:style>
  <w:style w:type="paragraph" w:styleId="TM5">
    <w:name w:val="toc 5"/>
    <w:basedOn w:val="Normal"/>
    <w:next w:val="Normal"/>
    <w:autoRedefine/>
    <w:semiHidden/>
    <w:rsid w:val="00475DAE"/>
    <w:pPr>
      <w:ind w:left="800"/>
    </w:pPr>
  </w:style>
  <w:style w:type="paragraph" w:styleId="Explorateurdedocuments">
    <w:name w:val="Document Map"/>
    <w:basedOn w:val="Normal"/>
    <w:semiHidden/>
    <w:rsid w:val="00475DAE"/>
    <w:pPr>
      <w:shd w:val="clear" w:color="auto" w:fill="000080"/>
    </w:pPr>
    <w:rPr>
      <w:rFonts w:ascii="Tahoma" w:hAnsi="Tahoma"/>
    </w:rPr>
  </w:style>
  <w:style w:type="paragraph" w:styleId="TM8">
    <w:name w:val="toc 8"/>
    <w:basedOn w:val="Normal"/>
    <w:next w:val="Normal"/>
    <w:semiHidden/>
    <w:rsid w:val="00BF6B16"/>
    <w:pPr>
      <w:ind w:left="1400"/>
    </w:pPr>
  </w:style>
  <w:style w:type="character" w:customStyle="1" w:styleId="ITINlmentderdactionnormalcourtCar">
    <w:name w:val="ITIN : élément de rédaction normal court Car"/>
    <w:basedOn w:val="Policepardfaut"/>
    <w:link w:val="ITINlmentderdactionnormalcourt"/>
    <w:rsid w:val="00EB2D40"/>
    <w:rPr>
      <w:sz w:val="24"/>
    </w:rPr>
  </w:style>
  <w:style w:type="paragraph" w:customStyle="1" w:styleId="ITINlmenttitre1">
    <w:name w:val="ITIN : élément titre 1"/>
    <w:basedOn w:val="Titre1"/>
    <w:next w:val="ITINlmentderdactionnormale"/>
    <w:rsid w:val="00EB2D40"/>
    <w:pPr>
      <w:numPr>
        <w:numId w:val="1"/>
      </w:numPr>
      <w:tabs>
        <w:tab w:val="left" w:pos="6237"/>
      </w:tabs>
      <w:spacing w:after="120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ITINlmenttitre2">
    <w:name w:val="ITIN : élément titre 2"/>
    <w:basedOn w:val="Titre2"/>
    <w:next w:val="ITINlmentderdactionnormale"/>
    <w:rsid w:val="00EB2D40"/>
    <w:pPr>
      <w:numPr>
        <w:numId w:val="1"/>
      </w:numPr>
      <w:spacing w:before="120" w:after="120"/>
    </w:pPr>
    <w:rPr>
      <w:rFonts w:ascii="Times New Roman" w:hAnsi="Times New Roman" w:cs="Times New Roman"/>
      <w:bCs w:val="0"/>
      <w:i w:val="0"/>
      <w:iCs w:val="0"/>
      <w:szCs w:val="20"/>
    </w:rPr>
  </w:style>
  <w:style w:type="paragraph" w:customStyle="1" w:styleId="ITINlmentderdactionnormalcourt">
    <w:name w:val="ITIN : élément de rédaction normal court"/>
    <w:basedOn w:val="ITINlmentderdactionnormale"/>
    <w:link w:val="ITINlmentderdactionnormalcourtCar"/>
    <w:rsid w:val="00EB2D40"/>
    <w:pPr>
      <w:spacing w:after="0"/>
    </w:pPr>
  </w:style>
  <w:style w:type="paragraph" w:customStyle="1" w:styleId="ITINTitreen-Tte">
    <w:name w:val="ITIN : Titre en-Tête"/>
    <w:basedOn w:val="Normal"/>
    <w:rsid w:val="00CB6558"/>
    <w:pPr>
      <w:tabs>
        <w:tab w:val="left" w:pos="6237"/>
      </w:tabs>
      <w:jc w:val="center"/>
    </w:pPr>
    <w:rPr>
      <w:rFonts w:ascii="Arial (W1)" w:hAnsi="Arial (W1)"/>
      <w:szCs w:val="28"/>
    </w:rPr>
  </w:style>
  <w:style w:type="paragraph" w:customStyle="1" w:styleId="ITINlmenttitre3">
    <w:name w:val="ITIN : élément titre 3"/>
    <w:basedOn w:val="Titre3"/>
    <w:next w:val="ITINlmentderdactionnormale"/>
    <w:rsid w:val="00374B23"/>
    <w:pPr>
      <w:numPr>
        <w:numId w:val="1"/>
      </w:numPr>
      <w:spacing w:before="120" w:after="120"/>
    </w:pPr>
    <w:rPr>
      <w:rFonts w:ascii="Times New Roman" w:hAnsi="Times New Roman" w:cs="Times New Roman"/>
      <w:bCs w:val="0"/>
      <w:sz w:val="24"/>
      <w:szCs w:val="20"/>
    </w:rPr>
  </w:style>
  <w:style w:type="table" w:styleId="Grilledutableau">
    <w:name w:val="Table Grid"/>
    <w:basedOn w:val="TableauNormal"/>
    <w:rsid w:val="00BF6B16"/>
    <w:pPr>
      <w:tabs>
        <w:tab w:val="left" w:pos="6237"/>
      </w:tabs>
      <w:jc w:val="both"/>
    </w:pPr>
    <w:rPr>
      <w:rFonts w:ascii="Tms Rmn" w:hAnsi="Tms Rm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INlmentderdactionnormale">
    <w:name w:val="ITIN : élément de rédaction normale"/>
    <w:basedOn w:val="Normal"/>
    <w:link w:val="ITINlmentderdactionnormaleCar"/>
    <w:rsid w:val="00AE1F8D"/>
    <w:pPr>
      <w:tabs>
        <w:tab w:val="left" w:pos="6237"/>
      </w:tabs>
      <w:spacing w:after="240"/>
      <w:contextualSpacing/>
      <w:jc w:val="both"/>
    </w:pPr>
    <w:rPr>
      <w:sz w:val="24"/>
    </w:rPr>
  </w:style>
  <w:style w:type="character" w:customStyle="1" w:styleId="ITINlmentderdactionnormaleCar">
    <w:name w:val="ITIN : élément de rédaction normale Car"/>
    <w:basedOn w:val="Policepardfaut"/>
    <w:link w:val="ITINlmentderdactionnormale"/>
    <w:rsid w:val="00AE1F8D"/>
    <w:rPr>
      <w:sz w:val="24"/>
    </w:rPr>
  </w:style>
  <w:style w:type="paragraph" w:customStyle="1" w:styleId="ITINlmentdescriptiondubut">
    <w:name w:val="ITIN : élément description du but"/>
    <w:basedOn w:val="ITINlmentderdactionnormale"/>
    <w:next w:val="ITINlmentderdactionnormale"/>
    <w:rsid w:val="000312AB"/>
    <w:pPr>
      <w:keepNext/>
      <w:spacing w:before="120" w:after="0"/>
      <w:contextualSpacing w:val="0"/>
    </w:pPr>
    <w:rPr>
      <w:i/>
      <w:iCs/>
      <w:u w:val="single"/>
    </w:rPr>
  </w:style>
  <w:style w:type="paragraph" w:customStyle="1" w:styleId="ITINlmentderappelsimple">
    <w:name w:val="ITIN : élément de rappel simple"/>
    <w:basedOn w:val="ITINlmentderdactionnormale"/>
    <w:next w:val="ITINlmentderdactionnormale"/>
    <w:link w:val="ITINlmentderappelsimpleCar"/>
    <w:rsid w:val="00EB2D40"/>
    <w:pPr>
      <w:keepLines/>
      <w:spacing w:after="0"/>
      <w:contextualSpacing w:val="0"/>
    </w:pPr>
    <w:rPr>
      <w:bCs/>
      <w:i/>
      <w:iCs/>
      <w:u w:val="single"/>
    </w:rPr>
  </w:style>
  <w:style w:type="character" w:customStyle="1" w:styleId="ITINlmentderappelsimpleCar">
    <w:name w:val="ITIN : élément de rappel simple Car"/>
    <w:basedOn w:val="Policepardfaut"/>
    <w:link w:val="ITINlmentderappelsimple"/>
    <w:rsid w:val="00EB2D40"/>
    <w:rPr>
      <w:bCs/>
      <w:i/>
      <w:iCs/>
      <w:sz w:val="24"/>
      <w:u w:val="single"/>
    </w:rPr>
  </w:style>
  <w:style w:type="paragraph" w:styleId="TM4">
    <w:name w:val="toc 4"/>
    <w:basedOn w:val="Normal"/>
    <w:next w:val="Normal"/>
    <w:autoRedefine/>
    <w:semiHidden/>
    <w:rsid w:val="00D761B3"/>
    <w:pPr>
      <w:ind w:left="600"/>
    </w:pPr>
  </w:style>
  <w:style w:type="paragraph" w:styleId="TM6">
    <w:name w:val="toc 6"/>
    <w:basedOn w:val="Normal"/>
    <w:next w:val="Normal"/>
    <w:autoRedefine/>
    <w:semiHidden/>
    <w:rsid w:val="00D761B3"/>
    <w:pPr>
      <w:ind w:left="1000"/>
    </w:pPr>
  </w:style>
  <w:style w:type="paragraph" w:styleId="TM7">
    <w:name w:val="toc 7"/>
    <w:basedOn w:val="Normal"/>
    <w:next w:val="Normal"/>
    <w:autoRedefine/>
    <w:semiHidden/>
    <w:rsid w:val="00D761B3"/>
    <w:pPr>
      <w:ind w:left="1200"/>
    </w:pPr>
  </w:style>
  <w:style w:type="paragraph" w:styleId="TM9">
    <w:name w:val="toc 9"/>
    <w:basedOn w:val="Normal"/>
    <w:next w:val="Normal"/>
    <w:autoRedefine/>
    <w:semiHidden/>
    <w:rsid w:val="00D761B3"/>
    <w:pPr>
      <w:ind w:left="1600"/>
    </w:pPr>
  </w:style>
  <w:style w:type="character" w:styleId="Marquedecommentaire">
    <w:name w:val="annotation reference"/>
    <w:basedOn w:val="Policepardfaut"/>
    <w:semiHidden/>
    <w:rsid w:val="00D27DCF"/>
    <w:rPr>
      <w:sz w:val="16"/>
      <w:szCs w:val="16"/>
    </w:rPr>
  </w:style>
  <w:style w:type="paragraph" w:styleId="Commentaire">
    <w:name w:val="annotation text"/>
    <w:basedOn w:val="Normal"/>
    <w:semiHidden/>
    <w:rsid w:val="00D27DCF"/>
  </w:style>
  <w:style w:type="paragraph" w:styleId="Objetducommentaire">
    <w:name w:val="annotation subject"/>
    <w:basedOn w:val="Commentaire"/>
    <w:next w:val="Commentaire"/>
    <w:semiHidden/>
    <w:rsid w:val="00D27DCF"/>
    <w:rPr>
      <w:b/>
      <w:bCs/>
    </w:rPr>
  </w:style>
  <w:style w:type="paragraph" w:styleId="Textedebulles">
    <w:name w:val="Balloon Text"/>
    <w:basedOn w:val="Normal"/>
    <w:semiHidden/>
    <w:rsid w:val="00D27DCF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rsid w:val="00ED1F95"/>
    <w:rPr>
      <w:rFonts w:ascii="Arial" w:hAnsi="Arial" w:cs="Arial"/>
      <w:b/>
      <w:bCs/>
      <w:sz w:val="26"/>
      <w:szCs w:val="26"/>
      <w:lang w:val="fr-FR" w:eastAsia="fr-FR" w:bidi="ar-SA"/>
    </w:rPr>
  </w:style>
  <w:style w:type="character" w:customStyle="1" w:styleId="Titre4Car">
    <w:name w:val="Titre 4 Car"/>
    <w:basedOn w:val="Titre3Car"/>
    <w:link w:val="Titre4"/>
    <w:rsid w:val="00ED1F95"/>
    <w:rPr>
      <w:rFonts w:ascii="Arial" w:hAnsi="Arial" w:cs="Arial"/>
      <w:b/>
      <w:bCs/>
      <w:sz w:val="22"/>
      <w:szCs w:val="26"/>
      <w:lang w:val="fr-FR" w:eastAsia="fr-FR" w:bidi="ar-SA"/>
    </w:rPr>
  </w:style>
  <w:style w:type="paragraph" w:customStyle="1" w:styleId="ITINlmentdetitredetableaularge">
    <w:name w:val="ITIN : élément de titre de tableau large"/>
    <w:basedOn w:val="ITINlmentderdactionnormalcourt"/>
    <w:rsid w:val="00EB2D40"/>
    <w:pPr>
      <w:jc w:val="center"/>
    </w:pPr>
    <w:rPr>
      <w:b/>
      <w:sz w:val="32"/>
    </w:rPr>
  </w:style>
  <w:style w:type="paragraph" w:customStyle="1" w:styleId="ITINlmentTitre4">
    <w:name w:val="ITIN : élément Titre 4"/>
    <w:basedOn w:val="Normal"/>
    <w:rsid w:val="00374B23"/>
    <w:pPr>
      <w:numPr>
        <w:ilvl w:val="3"/>
        <w:numId w:val="1"/>
      </w:numPr>
    </w:pPr>
  </w:style>
  <w:style w:type="paragraph" w:customStyle="1" w:styleId="ITINlmentdetitredetableaunormal">
    <w:name w:val="ITIN : élément de titre de tableau normal"/>
    <w:basedOn w:val="ITINlmentderdactionnormalcourt"/>
    <w:rsid w:val="00017309"/>
    <w:pPr>
      <w:widowControl w:val="0"/>
      <w:jc w:val="center"/>
    </w:pPr>
    <w:rPr>
      <w:b/>
    </w:rPr>
  </w:style>
  <w:style w:type="character" w:styleId="Textedelespacerserv">
    <w:name w:val="Placeholder Text"/>
    <w:basedOn w:val="Policepardfaut"/>
    <w:uiPriority w:val="99"/>
    <w:semiHidden/>
    <w:rsid w:val="004800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au\Desktop\Note%20de%20cadrage_vid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ACF2D-4EA1-42C6-8889-B69A008D9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 de cadrage_vide.dotx</Template>
  <TotalTime>12</TotalTime>
  <Pages>3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CCIP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Ferret Renaud</dc:creator>
  <cp:lastModifiedBy>Ferret Renaud</cp:lastModifiedBy>
  <cp:revision>2</cp:revision>
  <cp:lastPrinted>2009-11-06T08:50:00Z</cp:lastPrinted>
  <dcterms:created xsi:type="dcterms:W3CDTF">2018-03-17T10:50:00Z</dcterms:created>
  <dcterms:modified xsi:type="dcterms:W3CDTF">2018-03-17T11:04:00Z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version à mettre</vt:lpwstr>
  </property>
  <property fmtid="{D5CDD505-2E9C-101B-9397-08002B2CF9AE}" pid="3" name="référence">
    <vt:lpwstr> référence à mettre</vt:lpwstr>
  </property>
  <property fmtid="{D5CDD505-2E9C-101B-9397-08002B2CF9AE}" pid="4" name="NomProjet">
    <vt:lpwstr> nom à mettre</vt:lpwstr>
  </property>
  <property fmtid="{D5CDD505-2E9C-101B-9397-08002B2CF9AE}" pid="5" name="DateVersion">
    <vt:lpwstr> date à mettre</vt:lpwstr>
  </property>
  <property fmtid="{D5CDD505-2E9C-101B-9397-08002B2CF9AE}" pid="6" name="Titre">
    <vt:lpwstr>Note de cadrage</vt:lpwstr>
  </property>
</Properties>
</file>